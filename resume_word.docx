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14:paraId="4ECBBEE8" w14:textId="77777777" w:rsidTr="00D22188">
        <w:tc>
          <w:tcPr>
            <w:tcW w:w="9360" w:type="dxa"/>
          </w:tcPr>
          <w:p w14:paraId="04DA8923" w14:textId="77777777" w:rsidR="00384F21" w:rsidRPr="00384F21" w:rsidRDefault="00C332FB" w:rsidP="004F54F0">
            <w:pPr>
              <w:pStyle w:val="Title"/>
            </w:pPr>
            <w:r>
              <w:t>Hunter Thorpe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10CBB" w14:paraId="205E0BF1" w14:textId="77777777" w:rsidTr="00D22188">
        <w:trPr>
          <w:trHeight w:val="598"/>
        </w:trPr>
        <w:tc>
          <w:tcPr>
            <w:tcW w:w="4680" w:type="dxa"/>
          </w:tcPr>
          <w:p w14:paraId="1AEA2A16" w14:textId="77777777" w:rsidR="0000476D" w:rsidRPr="00F14524" w:rsidRDefault="0000476D" w:rsidP="0000476D">
            <w:pPr>
              <w:pStyle w:val="ContactInfoRight"/>
              <w:jc w:val="left"/>
            </w:pPr>
            <w:r w:rsidRPr="00C332FB">
              <w:rPr>
                <w:bCs/>
                <w:lang w:val="en-GB"/>
              </w:rPr>
              <w:t>hjthorpe@student.unimelb.edu.au</w:t>
            </w:r>
          </w:p>
          <w:p w14:paraId="245D5C72" w14:textId="77777777" w:rsidR="00910CBB" w:rsidRDefault="00910CBB" w:rsidP="00F14524">
            <w:pPr>
              <w:pStyle w:val="ContactInfo"/>
            </w:pPr>
          </w:p>
        </w:tc>
        <w:tc>
          <w:tcPr>
            <w:tcW w:w="4680" w:type="dxa"/>
          </w:tcPr>
          <w:p w14:paraId="05C93DF3" w14:textId="6905664C" w:rsidR="00AC28EB" w:rsidRDefault="00AC28EB" w:rsidP="00F14524">
            <w:pPr>
              <w:pStyle w:val="ContactInfo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gitbub.com/</w:t>
            </w:r>
            <w:proofErr w:type="spellStart"/>
            <w:r>
              <w:rPr>
                <w:bCs/>
                <w:lang w:val="en-GB"/>
              </w:rPr>
              <w:t>hunterthorpe</w:t>
            </w:r>
            <w:proofErr w:type="spellEnd"/>
          </w:p>
          <w:p w14:paraId="7FEF74BA" w14:textId="3276773D" w:rsidR="00910CBB" w:rsidRDefault="00C332FB" w:rsidP="00F14524">
            <w:pPr>
              <w:pStyle w:val="ContactInfoRight"/>
            </w:pPr>
            <w:r>
              <w:t>hunterthorpe.me</w:t>
            </w:r>
          </w:p>
        </w:tc>
      </w:tr>
    </w:tbl>
    <w:tbl>
      <w:tblPr>
        <w:tblStyle w:val="TableGrid"/>
        <w:tblW w:w="5152" w:type="pct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702"/>
        <w:gridCol w:w="7943"/>
      </w:tblGrid>
      <w:tr w:rsidR="001E5C69" w14:paraId="36A62492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2FCE681" w14:textId="77777777" w:rsidR="001E5C69" w:rsidRPr="00024E30" w:rsidRDefault="00C332FB" w:rsidP="002B7E4E">
            <w:pPr>
              <w:pStyle w:val="Heading1"/>
            </w:pPr>
            <w:r>
              <w:t>Profile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B23C76B" w14:textId="1B428163" w:rsidR="00384F21" w:rsidRPr="00617226" w:rsidRDefault="00C332FB" w:rsidP="006E1E22">
            <w:r>
              <w:t>Enthusiastic and motivated 2</w:t>
            </w:r>
            <w:r w:rsidRPr="00C332FB">
              <w:rPr>
                <w:vertAlign w:val="superscript"/>
              </w:rPr>
              <w:t>nd</w:t>
            </w:r>
            <w:r>
              <w:t xml:space="preserve"> year Bachelor of Science student at the University of Melbourne preparing to double major in Data Science, and Computing and Software Systems.</w:t>
            </w:r>
          </w:p>
        </w:tc>
      </w:tr>
      <w:tr w:rsidR="00910CBB" w14:paraId="62FD4FF2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1ED5C092" w14:textId="77777777" w:rsidR="00910CBB" w:rsidRPr="002B7E4E" w:rsidRDefault="00C332FB" w:rsidP="002B7E4E">
            <w:pPr>
              <w:pStyle w:val="Heading1"/>
            </w:pPr>
            <w:r>
              <w:t>Education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949581D" w14:textId="77777777" w:rsidR="00A66A4B" w:rsidRPr="00AE7A54" w:rsidRDefault="00A66A4B" w:rsidP="00A66A4B">
            <w:pPr>
              <w:pStyle w:val="Heading2"/>
            </w:pPr>
            <w:r>
              <w:t>The University of Melbourne – Bachelor of Science</w:t>
            </w:r>
            <w:r w:rsidR="00A50DE9">
              <w:t xml:space="preserve"> (2</w:t>
            </w:r>
            <w:r w:rsidR="00A50DE9" w:rsidRPr="00A50DE9">
              <w:rPr>
                <w:vertAlign w:val="superscript"/>
              </w:rPr>
              <w:t>nd</w:t>
            </w:r>
            <w:r w:rsidR="00A50DE9">
              <w:t xml:space="preserve"> Year</w:t>
            </w:r>
            <w:proofErr w:type="gramStart"/>
            <w:r w:rsidR="00A50DE9">
              <w:t xml:space="preserve">) </w:t>
            </w:r>
            <w:r>
              <w:t>.</w:t>
            </w:r>
            <w:proofErr w:type="gramEnd"/>
            <w:r>
              <w:t xml:space="preserve"> </w:t>
            </w:r>
          </w:p>
          <w:p w14:paraId="5DC6176A" w14:textId="77777777" w:rsidR="00A66A4B" w:rsidRDefault="00A66A4B" w:rsidP="00A66A4B">
            <w:pPr>
              <w:pStyle w:val="ListBullet"/>
            </w:pPr>
            <w:r>
              <w:t xml:space="preserve">Weighted Average Mark (WAM): </w:t>
            </w:r>
            <w:r>
              <w:rPr>
                <w:b/>
                <w:bCs/>
              </w:rPr>
              <w:t>78.00</w:t>
            </w:r>
          </w:p>
          <w:p w14:paraId="137D3745" w14:textId="77777777" w:rsidR="00A66A4B" w:rsidRDefault="00A66A4B" w:rsidP="00A66A4B">
            <w:pPr>
              <w:pStyle w:val="ListBullet"/>
            </w:pPr>
            <w:r>
              <w:t xml:space="preserve">Preparing to major in both </w:t>
            </w:r>
            <w:r w:rsidRPr="00FF2ACB">
              <w:rPr>
                <w:b/>
                <w:bCs/>
              </w:rPr>
              <w:t>Data Science</w:t>
            </w:r>
            <w:r>
              <w:t xml:space="preserve">, and </w:t>
            </w:r>
            <w:r w:rsidRPr="00FF2ACB">
              <w:rPr>
                <w:b/>
                <w:bCs/>
              </w:rPr>
              <w:t xml:space="preserve">Computing and Software Systems </w:t>
            </w:r>
          </w:p>
          <w:p w14:paraId="45BE0BE9" w14:textId="77777777" w:rsidR="00A66A4B" w:rsidRDefault="00A66A4B" w:rsidP="00A66A4B">
            <w:pPr>
              <w:pStyle w:val="ListBullet"/>
            </w:pPr>
            <w:r w:rsidRPr="00FF2ACB">
              <w:rPr>
                <w:b/>
                <w:bCs/>
              </w:rPr>
              <w:t>First Class Honors</w:t>
            </w:r>
            <w:r>
              <w:t>: Elements of Data Processing, Foundations of Computing, and Calculus 1</w:t>
            </w:r>
          </w:p>
          <w:p w14:paraId="26DBCC2D" w14:textId="77777777" w:rsidR="00A66A4B" w:rsidRPr="00A66A4B" w:rsidRDefault="00A66A4B" w:rsidP="00A66A4B">
            <w:pPr>
              <w:pStyle w:val="ListBullet"/>
              <w:rPr>
                <w:lang w:val="en-AU"/>
              </w:rPr>
            </w:pPr>
            <w:r w:rsidRPr="00FF2ACB">
              <w:rPr>
                <w:b/>
                <w:bCs/>
              </w:rPr>
              <w:t>Second Class Honors</w:t>
            </w:r>
            <w:r>
              <w:t xml:space="preserve">: Foundations of Algorithms, Design of Algorithms, </w:t>
            </w:r>
            <w:r w:rsidRPr="00A66A4B">
              <w:rPr>
                <w:lang w:val="en-AU"/>
              </w:rPr>
              <w:t>Foundations of Information Systems</w:t>
            </w:r>
            <w:r>
              <w:rPr>
                <w:lang w:val="en-AU"/>
              </w:rPr>
              <w:t xml:space="preserve">, and Probability for Statistics </w:t>
            </w:r>
          </w:p>
          <w:p w14:paraId="5934AEB7" w14:textId="77777777" w:rsidR="00A66A4B" w:rsidRDefault="00A66A4B" w:rsidP="00A66A4B">
            <w:pPr>
              <w:pStyle w:val="ListBullet"/>
            </w:pPr>
            <w:r>
              <w:t>Member of the Competitive Programming</w:t>
            </w:r>
            <w:r w:rsidR="00FF2ACB">
              <w:t xml:space="preserve"> and Information Security Clubs</w:t>
            </w:r>
          </w:p>
          <w:p w14:paraId="551F908D" w14:textId="77777777" w:rsidR="00DC01C7" w:rsidRDefault="00FF2ACB" w:rsidP="00DC01C7">
            <w:pPr>
              <w:pStyle w:val="ListBullet"/>
            </w:pPr>
            <w:r>
              <w:t xml:space="preserve">Statement of Results attached. </w:t>
            </w:r>
          </w:p>
          <w:p w14:paraId="36F9448B" w14:textId="77777777" w:rsidR="00DC01C7" w:rsidRDefault="00DC01C7" w:rsidP="00DC01C7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13C761BD" w14:textId="77777777" w:rsidR="00DC01C7" w:rsidRPr="00DC01C7" w:rsidRDefault="00DC01C7" w:rsidP="00DC01C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St Bernard’s College – VCE: 94.95 ATAR</w:t>
            </w:r>
          </w:p>
        </w:tc>
      </w:tr>
      <w:tr w:rsidR="00910CBB" w14:paraId="543441AD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AF0F146" w14:textId="77777777" w:rsidR="00910CBB" w:rsidRDefault="00FF2ACB" w:rsidP="002B7E4E">
            <w:pPr>
              <w:pStyle w:val="Heading1"/>
            </w:pPr>
            <w:r>
              <w:t>Projects</w:t>
            </w:r>
          </w:p>
          <w:p w14:paraId="7864D5A8" w14:textId="77777777" w:rsidR="002A6BDA" w:rsidRPr="00024E30" w:rsidRDefault="002A6BDA" w:rsidP="002B7E4E">
            <w:pPr>
              <w:pStyle w:val="Heading1"/>
            </w:pPr>
            <w:r>
              <w:t xml:space="preserve"> 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F6575F5" w14:textId="77777777" w:rsidR="00D13586" w:rsidRDefault="00A50DE9" w:rsidP="00FF2ACB">
            <w:pPr>
              <w:pStyle w:val="Heading2"/>
            </w:pPr>
            <w:r>
              <w:t>Personal Website – hunterthorpe.me</w:t>
            </w:r>
          </w:p>
          <w:p w14:paraId="026B0F73" w14:textId="77777777" w:rsidR="00910CBB" w:rsidRDefault="00A50DE9" w:rsidP="00D13586">
            <w:pPr>
              <w:pStyle w:val="ListBullet"/>
            </w:pPr>
            <w:r>
              <w:t xml:space="preserve">Created using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 and </w:t>
            </w:r>
            <w:proofErr w:type="spellStart"/>
            <w:r>
              <w:t>boostrap</w:t>
            </w:r>
            <w:proofErr w:type="spellEnd"/>
            <w:r>
              <w:t xml:space="preserve"> </w:t>
            </w:r>
          </w:p>
          <w:p w14:paraId="603C6147" w14:textId="77777777" w:rsidR="00D13586" w:rsidRPr="001A2DAF" w:rsidRDefault="00A50DE9" w:rsidP="00D13586">
            <w:pPr>
              <w:pStyle w:val="ListBullet"/>
            </w:pPr>
            <w:r>
              <w:t>Displays completed projects, papers and articles, and resume</w:t>
            </w:r>
          </w:p>
          <w:p w14:paraId="076CCAF9" w14:textId="77777777" w:rsidR="00D13586" w:rsidRDefault="0055545B" w:rsidP="0055545B">
            <w:pPr>
              <w:pStyle w:val="Heading2"/>
            </w:pPr>
            <w:r>
              <w:t>Comparing classification algorithms using life expectancy</w:t>
            </w:r>
            <w:r w:rsidR="00D74E5B">
              <w:t xml:space="preserve"> </w:t>
            </w:r>
            <w:r>
              <w:t>data</w:t>
            </w:r>
          </w:p>
          <w:p w14:paraId="73B36555" w14:textId="77777777" w:rsidR="0055545B" w:rsidRPr="0055545B" w:rsidRDefault="0055545B" w:rsidP="0055545B">
            <w:pPr>
              <w:pStyle w:val="ListBullet"/>
              <w:rPr>
                <w:lang w:val="en-AU"/>
              </w:rPr>
            </w:pPr>
            <w:r>
              <w:t xml:space="preserve">Classifying countries as having Low, Medium or High life expectancy using </w:t>
            </w:r>
            <w:r w:rsidRPr="0055545B">
              <w:rPr>
                <w:lang w:val="en-AU"/>
              </w:rPr>
              <w:t xml:space="preserve">World Development Indicators </w:t>
            </w:r>
            <w:r>
              <w:rPr>
                <w:lang w:val="en-AU"/>
              </w:rPr>
              <w:t>and World Health Organization data</w:t>
            </w:r>
          </w:p>
          <w:p w14:paraId="44435488" w14:textId="77777777" w:rsidR="0055545B" w:rsidRDefault="0055545B" w:rsidP="002A6BDA">
            <w:pPr>
              <w:pStyle w:val="ListBullet"/>
            </w:pPr>
            <w:r>
              <w:t xml:space="preserve">Comparing KNN and Decision Tree classifiers, </w:t>
            </w:r>
          </w:p>
          <w:p w14:paraId="660EB98C" w14:textId="77777777" w:rsidR="00B656B9" w:rsidRDefault="0055545B" w:rsidP="002A6BDA">
            <w:pPr>
              <w:pStyle w:val="ListBullet"/>
            </w:pPr>
            <w:r>
              <w:t>Comparing different methods of feature engineering and selection</w:t>
            </w:r>
          </w:p>
          <w:p w14:paraId="5DF12F63" w14:textId="77777777" w:rsidR="0055545B" w:rsidRDefault="0055545B" w:rsidP="002A6BDA">
            <w:pPr>
              <w:pStyle w:val="ListBullet"/>
            </w:pPr>
            <w:r>
              <w:t xml:space="preserve">Written in Python using </w:t>
            </w:r>
            <w:r w:rsidR="00D4063A">
              <w:t xml:space="preserve">the </w:t>
            </w:r>
            <w:proofErr w:type="spellStart"/>
            <w:r w:rsidR="00D4063A">
              <w:t>sklearn</w:t>
            </w:r>
            <w:proofErr w:type="spellEnd"/>
            <w:r w:rsidR="00D4063A">
              <w:t xml:space="preserve"> and </w:t>
            </w:r>
            <w:proofErr w:type="gramStart"/>
            <w:r w:rsidR="00D4063A">
              <w:t>pandas</w:t>
            </w:r>
            <w:proofErr w:type="gramEnd"/>
            <w:r w:rsidR="00D4063A">
              <w:t xml:space="preserve"> libraries </w:t>
            </w:r>
          </w:p>
          <w:p w14:paraId="08B3C8A7" w14:textId="77777777" w:rsidR="005D5FFC" w:rsidRDefault="005D5FFC" w:rsidP="005D5FFC">
            <w:pPr>
              <w:pStyle w:val="Heading2"/>
            </w:pPr>
            <w:r>
              <w:t>Pool water testing and customer database program</w:t>
            </w:r>
          </w:p>
          <w:p w14:paraId="7425606B" w14:textId="77777777" w:rsidR="005D5FFC" w:rsidRDefault="005D5FFC" w:rsidP="000A1655">
            <w:pPr>
              <w:pStyle w:val="ListBullet"/>
            </w:pPr>
            <w:r>
              <w:t>Manage and record customer’s details and test history via csv files</w:t>
            </w:r>
          </w:p>
          <w:p w14:paraId="58F0DA16" w14:textId="77777777" w:rsidR="005D5FFC" w:rsidRDefault="005D5FFC" w:rsidP="000A1655">
            <w:pPr>
              <w:pStyle w:val="ListBullet"/>
            </w:pPr>
            <w:r>
              <w:t xml:space="preserve">Create, read, update, delete and search functionality </w:t>
            </w:r>
          </w:p>
          <w:p w14:paraId="2AEB6984" w14:textId="77777777" w:rsidR="005D5FFC" w:rsidRDefault="005D5FFC" w:rsidP="000A1655">
            <w:pPr>
              <w:pStyle w:val="ListBullet"/>
            </w:pPr>
            <w:r>
              <w:t xml:space="preserve">Creates an informative test printout based on test results using html and </w:t>
            </w:r>
            <w:proofErr w:type="spellStart"/>
            <w:r>
              <w:t>css</w:t>
            </w:r>
            <w:proofErr w:type="spellEnd"/>
          </w:p>
          <w:p w14:paraId="243BB988" w14:textId="77777777" w:rsidR="005D5FFC" w:rsidRPr="005D5FFC" w:rsidRDefault="005D5FFC" w:rsidP="000A1655">
            <w:pPr>
              <w:pStyle w:val="ListBullet"/>
            </w:pPr>
            <w:r>
              <w:t xml:space="preserve">Written in Python using the </w:t>
            </w:r>
            <w:proofErr w:type="spellStart"/>
            <w:r>
              <w:t>Tkkinter</w:t>
            </w:r>
            <w:proofErr w:type="spellEnd"/>
            <w:r>
              <w:t xml:space="preserve"> library </w:t>
            </w:r>
          </w:p>
          <w:p w14:paraId="22496250" w14:textId="77777777" w:rsidR="005D5FFC" w:rsidRPr="005D5FFC" w:rsidRDefault="005D5FFC" w:rsidP="005D5FFC"/>
          <w:p w14:paraId="744D4A9C" w14:textId="77777777" w:rsidR="002A6BDA" w:rsidRPr="001A2DAF" w:rsidRDefault="002A6BDA" w:rsidP="002A6BDA">
            <w:pPr>
              <w:pStyle w:val="Heading2"/>
            </w:pPr>
            <w:r>
              <w:t>Further details</w:t>
            </w:r>
            <w:r w:rsidR="00A50DE9">
              <w:t>, code, and</w:t>
            </w:r>
            <w:r>
              <w:t xml:space="preserve"> other projects available at hunterthorpe.me</w:t>
            </w:r>
          </w:p>
        </w:tc>
      </w:tr>
      <w:tr w:rsidR="00910CBB" w14:paraId="2030678E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73C85F30" w14:textId="77777777" w:rsidR="00910CBB" w:rsidRPr="00024E30" w:rsidRDefault="00FF2ACB" w:rsidP="002B7E4E">
            <w:pPr>
              <w:pStyle w:val="Heading1"/>
            </w:pPr>
            <w:r>
              <w:t>Experience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8F8B05E" w14:textId="77777777" w:rsidR="00910CBB" w:rsidRPr="001A2DAF" w:rsidRDefault="00FF2ACB" w:rsidP="00B656B9">
            <w:pPr>
              <w:pStyle w:val="Heading2"/>
            </w:pPr>
            <w:r>
              <w:t>Greenhouse Pools and Spas</w:t>
            </w:r>
            <w:r w:rsidR="005C7114">
              <w:t>: Sales Assistant. Dec 2018 – Current (20 months)</w:t>
            </w:r>
          </w:p>
          <w:p w14:paraId="2792F0C6" w14:textId="77777777" w:rsidR="005C7114" w:rsidRDefault="005C7114" w:rsidP="005C7114">
            <w:pPr>
              <w:pStyle w:val="ListBullet"/>
            </w:pPr>
            <w:r>
              <w:t>Responsible for water testing, data entry and management, making sales, store organization, and general admin</w:t>
            </w:r>
          </w:p>
          <w:p w14:paraId="4B2BA19D" w14:textId="77777777" w:rsidR="005C7114" w:rsidRDefault="005C7114" w:rsidP="005C7114">
            <w:pPr>
              <w:pStyle w:val="ListBullet"/>
            </w:pPr>
            <w:r>
              <w:t>Developed Pool water testing and customer database program in an attempt to replace a previously used dated software</w:t>
            </w:r>
          </w:p>
          <w:p w14:paraId="63E3DB06" w14:textId="1B983D25" w:rsidR="00383DBA" w:rsidRDefault="005C7114" w:rsidP="00383DBA">
            <w:pPr>
              <w:pStyle w:val="ListBullet"/>
            </w:pPr>
            <w:r>
              <w:lastRenderedPageBreak/>
              <w:t xml:space="preserve">References: Store Directors- Fabio </w:t>
            </w:r>
            <w:proofErr w:type="spellStart"/>
            <w:r>
              <w:t>Marzella</w:t>
            </w:r>
            <w:proofErr w:type="spellEnd"/>
            <w:r>
              <w:t xml:space="preserve"> (</w:t>
            </w:r>
            <w:r w:rsidR="007512D6">
              <w:t>fabiom@ghpools.com.au</w:t>
            </w:r>
            <w:r>
              <w:t xml:space="preserve">), and </w:t>
            </w:r>
            <w:proofErr w:type="spellStart"/>
            <w:r>
              <w:t>Merita</w:t>
            </w:r>
            <w:proofErr w:type="spellEnd"/>
            <w:r w:rsidR="0073654B">
              <w:t xml:space="preserve"> </w:t>
            </w:r>
            <w:proofErr w:type="spellStart"/>
            <w:r w:rsidR="0073654B">
              <w:t>Marzella</w:t>
            </w:r>
            <w:proofErr w:type="spellEnd"/>
            <w:r w:rsidR="0073654B">
              <w:t xml:space="preserve"> (</w:t>
            </w:r>
            <w:r w:rsidR="007512D6">
              <w:t>meritam@ghpools.com.au</w:t>
            </w:r>
            <w:r w:rsidR="0073654B">
              <w:t>)</w:t>
            </w:r>
          </w:p>
          <w:p w14:paraId="375670F6" w14:textId="77777777" w:rsidR="00383DBA" w:rsidRDefault="00383DBA" w:rsidP="00383DBA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0A3869E8" w14:textId="77777777" w:rsidR="0073654B" w:rsidRDefault="00B169D6" w:rsidP="0073654B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Mathstar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Tutoring: Mathematics and English Tutor. </w:t>
            </w:r>
            <w:r w:rsidR="00383DBA">
              <w:rPr>
                <w:b/>
                <w:bCs/>
                <w:color w:val="000000" w:themeColor="text1"/>
              </w:rPr>
              <w:t>Apr 2019 – Sep 2019 (6 months)</w:t>
            </w:r>
          </w:p>
          <w:p w14:paraId="3143A945" w14:textId="77777777" w:rsidR="00B169D6" w:rsidRDefault="00B169D6" w:rsidP="0073654B">
            <w:pPr>
              <w:pStyle w:val="ListBullet"/>
            </w:pPr>
            <w:r>
              <w:t>Tutored at a primary school and secondary school level</w:t>
            </w:r>
          </w:p>
          <w:p w14:paraId="0BC19A8E" w14:textId="2B386EFF" w:rsidR="00383DBA" w:rsidRDefault="00383DBA" w:rsidP="00383DBA">
            <w:pPr>
              <w:pStyle w:val="ListBullet"/>
              <w:rPr>
                <w:lang w:val="en-AU"/>
              </w:rPr>
            </w:pPr>
            <w:r w:rsidRPr="00383DBA">
              <w:rPr>
                <w:lang w:val="en-AU"/>
              </w:rPr>
              <w:t xml:space="preserve">Reference: </w:t>
            </w:r>
            <w:r>
              <w:rPr>
                <w:lang w:val="en-AU"/>
              </w:rPr>
              <w:t xml:space="preserve">Manager- </w:t>
            </w:r>
            <w:proofErr w:type="spellStart"/>
            <w:r w:rsidRPr="00383DBA">
              <w:rPr>
                <w:lang w:val="en-AU"/>
              </w:rPr>
              <w:t>Sheryn</w:t>
            </w:r>
            <w:proofErr w:type="spellEnd"/>
            <w:r w:rsidRPr="00383DBA">
              <w:rPr>
                <w:lang w:val="en-AU"/>
              </w:rPr>
              <w:t xml:space="preserve"> Chen (</w:t>
            </w:r>
            <w:r w:rsidR="007512D6">
              <w:rPr>
                <w:lang w:val="en-AU"/>
              </w:rPr>
              <w:t>info@mathstar.com.au</w:t>
            </w:r>
            <w:r w:rsidRPr="00383DBA">
              <w:rPr>
                <w:lang w:val="en-AU"/>
              </w:rPr>
              <w:t xml:space="preserve">) </w:t>
            </w:r>
          </w:p>
          <w:p w14:paraId="1D52EEF0" w14:textId="77777777" w:rsidR="00383DBA" w:rsidRPr="00383DBA" w:rsidRDefault="00383DBA" w:rsidP="00383DBA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AU"/>
              </w:rPr>
            </w:pPr>
          </w:p>
          <w:p w14:paraId="11A52D41" w14:textId="77777777" w:rsidR="00383DBA" w:rsidRPr="00383DBA" w:rsidRDefault="00383DBA" w:rsidP="00383DB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000000" w:themeColor="text1"/>
              </w:rPr>
            </w:pPr>
            <w:r w:rsidRPr="00383DBA">
              <w:rPr>
                <w:b/>
                <w:bCs/>
                <w:color w:val="000000" w:themeColor="text1"/>
              </w:rPr>
              <w:t>McDonald’s Highpoint Kitchen Staff – 2016 Nov - 2018 Jan (14 months)</w:t>
            </w:r>
          </w:p>
          <w:p w14:paraId="08C5D5B5" w14:textId="77777777" w:rsidR="00B169D6" w:rsidRDefault="00383DBA" w:rsidP="00383DBA">
            <w:pPr>
              <w:pStyle w:val="ListBullet"/>
            </w:pPr>
            <w:r>
              <w:t xml:space="preserve">Excelled in a </w:t>
            </w:r>
            <w:proofErr w:type="gramStart"/>
            <w:r>
              <w:t>high pressure</w:t>
            </w:r>
            <w:proofErr w:type="gramEnd"/>
            <w:r>
              <w:t xml:space="preserve"> team environment </w:t>
            </w:r>
          </w:p>
          <w:p w14:paraId="28A431FC" w14:textId="77777777" w:rsidR="00383DBA" w:rsidRDefault="00383DBA" w:rsidP="00383DBA">
            <w:pPr>
              <w:pStyle w:val="ListBullet"/>
              <w:numPr>
                <w:ilvl w:val="0"/>
                <w:numId w:val="0"/>
              </w:numPr>
            </w:pPr>
          </w:p>
          <w:p w14:paraId="3E1E50FC" w14:textId="77777777" w:rsidR="00383DBA" w:rsidRDefault="00383DBA" w:rsidP="00383DB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Walter and Eliza Hall Institute Work Experience- June 2016 (1 month)</w:t>
            </w:r>
          </w:p>
          <w:p w14:paraId="2C15B57B" w14:textId="77777777" w:rsidR="00383DBA" w:rsidRDefault="00383DBA" w:rsidP="00383DBA">
            <w:pPr>
              <w:pStyle w:val="ListBullet"/>
            </w:pPr>
            <w:r>
              <w:t xml:space="preserve">Responsible for data entry, operating certain technical equipment and preparing a relevant report </w:t>
            </w:r>
          </w:p>
          <w:p w14:paraId="57DFF2AB" w14:textId="77777777" w:rsidR="00383DBA" w:rsidRDefault="00383DBA" w:rsidP="00383DBA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456D72CC" w14:textId="77777777" w:rsidR="00383DBA" w:rsidRDefault="00383DBA" w:rsidP="00383DB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NWMCA and EDFL Umpiring</w:t>
            </w:r>
            <w:r w:rsidR="00DF62E3">
              <w:rPr>
                <w:b/>
                <w:bCs/>
                <w:color w:val="000000" w:themeColor="text1"/>
              </w:rPr>
              <w:t>- Apr 2015 – Feb 2017 (22 months)</w:t>
            </w:r>
          </w:p>
          <w:p w14:paraId="12D9CC70" w14:textId="77777777" w:rsidR="00DF62E3" w:rsidRDefault="00DF62E3" w:rsidP="00383DBA">
            <w:pPr>
              <w:pStyle w:val="ListBullet"/>
            </w:pPr>
            <w:r>
              <w:t>Officiated a variety of junior an</w:t>
            </w:r>
            <w:r w:rsidR="00A929C4">
              <w:t>d</w:t>
            </w:r>
            <w:r>
              <w:t xml:space="preserve"> senior, football and cricket matches</w:t>
            </w:r>
          </w:p>
          <w:p w14:paraId="48848D60" w14:textId="77777777" w:rsidR="00383DBA" w:rsidRPr="0073654B" w:rsidRDefault="00DF62E3" w:rsidP="00383DBA">
            <w:pPr>
              <w:pStyle w:val="ListBullet"/>
            </w:pPr>
            <w:r>
              <w:t>Developed skills in communication, decision making, cash handling and teamwork</w:t>
            </w:r>
            <w:r w:rsidR="00383DBA">
              <w:t xml:space="preserve"> </w:t>
            </w:r>
          </w:p>
        </w:tc>
      </w:tr>
      <w:tr w:rsidR="00B656B9" w14:paraId="74A95D3B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7C017797" w14:textId="77777777" w:rsidR="00B656B9" w:rsidRDefault="00FF2ACB" w:rsidP="002B7E4E">
            <w:pPr>
              <w:pStyle w:val="Heading1"/>
            </w:pPr>
            <w:r>
              <w:lastRenderedPageBreak/>
              <w:t>Skills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tbl>
            <w:tblPr>
              <w:tblStyle w:val="TableGrid"/>
              <w:tblW w:w="7777" w:type="dxa"/>
              <w:tblLayout w:type="fixed"/>
              <w:tblLook w:val="04A0" w:firstRow="1" w:lastRow="0" w:firstColumn="1" w:lastColumn="0" w:noHBand="0" w:noVBand="1"/>
            </w:tblPr>
            <w:tblGrid>
              <w:gridCol w:w="2592"/>
              <w:gridCol w:w="2592"/>
              <w:gridCol w:w="2593"/>
            </w:tblGrid>
            <w:tr w:rsidR="00DF62E3" w14:paraId="0FC9EB3B" w14:textId="77777777" w:rsidTr="0000476D">
              <w:trPr>
                <w:trHeight w:val="612"/>
              </w:trPr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5E738" w14:textId="77777777" w:rsidR="00DF62E3" w:rsidRDefault="00DF62E3" w:rsidP="00DF62E3"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Languages</w:t>
                  </w:r>
                </w:p>
                <w:p w14:paraId="7D9449D9" w14:textId="77777777" w:rsidR="00DF62E3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Python</w:t>
                  </w:r>
                </w:p>
                <w:p w14:paraId="3CE2095C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C</w:t>
                  </w:r>
                </w:p>
                <w:p w14:paraId="468DEE41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HTML and CSS</w:t>
                  </w:r>
                </w:p>
                <w:p w14:paraId="4DFA19AA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Java</w:t>
                  </w:r>
                </w:p>
                <w:p w14:paraId="0EB777BC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proofErr w:type="spellStart"/>
                  <w:r>
                    <w:t>Javascript</w:t>
                  </w:r>
                  <w:proofErr w:type="spellEnd"/>
                </w:p>
                <w:p w14:paraId="2F792D22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SQL</w:t>
                  </w:r>
                </w:p>
                <w:p w14:paraId="56C52FEA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R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C178C" w14:textId="77777777" w:rsidR="00DF62E3" w:rsidRDefault="00DF62E3" w:rsidP="00DF62E3"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Frameworks</w:t>
                  </w:r>
                  <w:r w:rsidR="00A929C4">
                    <w:rPr>
                      <w:b/>
                      <w:bCs/>
                      <w:color w:val="000000" w:themeColor="text1"/>
                    </w:rPr>
                    <w:t xml:space="preserve"> and Systems</w:t>
                  </w:r>
                </w:p>
                <w:p w14:paraId="61B03325" w14:textId="77777777" w:rsidR="00A929C4" w:rsidRPr="0000476D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proofErr w:type="spellStart"/>
                  <w:r>
                    <w:t>Boostrap</w:t>
                  </w:r>
                  <w:proofErr w:type="spellEnd"/>
                </w:p>
                <w:p w14:paraId="3FA6F1C0" w14:textId="77777777" w:rsidR="0000476D" w:rsidRPr="0000476D" w:rsidRDefault="0000476D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Git</w:t>
                  </w:r>
                </w:p>
                <w:p w14:paraId="02952E64" w14:textId="77777777" w:rsidR="0000476D" w:rsidRPr="00A929C4" w:rsidRDefault="0000476D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Bash</w:t>
                  </w:r>
                </w:p>
                <w:p w14:paraId="30216B6D" w14:textId="77777777" w:rsidR="00A929C4" w:rsidRPr="00A929C4" w:rsidRDefault="00A929C4" w:rsidP="00A929C4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2F7D0" w14:textId="77777777" w:rsidR="00DF62E3" w:rsidRDefault="00DF62E3" w:rsidP="00DF62E3"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Software Packages</w:t>
                  </w:r>
                </w:p>
                <w:p w14:paraId="1189AE6C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Maple</w:t>
                  </w:r>
                </w:p>
                <w:p w14:paraId="69F52020" w14:textId="77777777" w:rsidR="00A929C4" w:rsidRPr="00A929C4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proofErr w:type="spellStart"/>
                  <w:r>
                    <w:t>Matlab</w:t>
                  </w:r>
                  <w:proofErr w:type="spellEnd"/>
                </w:p>
                <w:p w14:paraId="7BDE62FC" w14:textId="77777777" w:rsidR="00A929C4" w:rsidRPr="0000476D" w:rsidRDefault="00A929C4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Microsoft Office</w:t>
                  </w:r>
                </w:p>
                <w:p w14:paraId="1D8844F3" w14:textId="77777777" w:rsidR="0000476D" w:rsidRPr="00A929C4" w:rsidRDefault="0000476D" w:rsidP="00A929C4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Google’s Office Tools</w:t>
                  </w:r>
                </w:p>
              </w:tc>
            </w:tr>
          </w:tbl>
          <w:p w14:paraId="5051FED0" w14:textId="77777777" w:rsidR="00FF2ACB" w:rsidRDefault="00FF2ACB" w:rsidP="00DF62E3"/>
        </w:tc>
      </w:tr>
      <w:tr w:rsidR="00B656B9" w14:paraId="6DC9889B" w14:textId="77777777" w:rsidTr="00DF62E3"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06AA150" w14:textId="77777777" w:rsidR="00B656B9" w:rsidRDefault="00FF2ACB" w:rsidP="002B7E4E">
            <w:pPr>
              <w:pStyle w:val="Heading1"/>
            </w:pPr>
            <w:r>
              <w:t>Extracurricu</w:t>
            </w:r>
            <w:r w:rsidR="00DF62E3">
              <w:t>l</w:t>
            </w:r>
            <w:r>
              <w:t xml:space="preserve">ar </w:t>
            </w:r>
            <w:r w:rsidR="00DF62E3">
              <w:t>Activities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5BB3DB9" w14:textId="77777777" w:rsidR="00EF571D" w:rsidRPr="00A929C4" w:rsidRDefault="00EF571D" w:rsidP="00EF571D">
            <w:pPr>
              <w:pStyle w:val="ListBullet"/>
              <w:rPr>
                <w:b/>
                <w:bCs/>
                <w:color w:val="000000" w:themeColor="text1"/>
              </w:rPr>
            </w:pPr>
            <w:r>
              <w:t>Volunteer tutor at St Alban Community Centre 2017 (2 months)</w:t>
            </w:r>
          </w:p>
          <w:p w14:paraId="6B3BBCDE" w14:textId="77777777" w:rsidR="00EF571D" w:rsidRPr="00EF571D" w:rsidRDefault="00EF571D" w:rsidP="00EF571D">
            <w:pPr>
              <w:pStyle w:val="ListBullet"/>
              <w:rPr>
                <w:b/>
                <w:bCs/>
                <w:color w:val="000000" w:themeColor="text1"/>
              </w:rPr>
            </w:pPr>
            <w:r>
              <w:t>DAV and ACC interschool debating 2014-2017 (3 years)</w:t>
            </w:r>
          </w:p>
        </w:tc>
      </w:tr>
      <w:tr w:rsidR="00910CBB" w14:paraId="580D1182" w14:textId="77777777" w:rsidTr="00EF571D">
        <w:trPr>
          <w:trHeight w:val="19"/>
        </w:trPr>
        <w:tc>
          <w:tcPr>
            <w:tcW w:w="17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678A9B2A" w14:textId="77777777" w:rsidR="00910CBB" w:rsidRPr="00024E30" w:rsidRDefault="00EF571D" w:rsidP="002B7E4E">
            <w:pPr>
              <w:pStyle w:val="Heading1"/>
            </w:pPr>
            <w:r>
              <w:t>Personal Attributes</w:t>
            </w:r>
          </w:p>
        </w:tc>
        <w:tc>
          <w:tcPr>
            <w:tcW w:w="79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tbl>
            <w:tblPr>
              <w:tblStyle w:val="TableGrid"/>
              <w:tblW w:w="7783" w:type="dxa"/>
              <w:tblLayout w:type="fixed"/>
              <w:tblLook w:val="04A0" w:firstRow="1" w:lastRow="0" w:firstColumn="1" w:lastColumn="0" w:noHBand="0" w:noVBand="1"/>
            </w:tblPr>
            <w:tblGrid>
              <w:gridCol w:w="3891"/>
              <w:gridCol w:w="3892"/>
            </w:tblGrid>
            <w:tr w:rsidR="00EF571D" w14:paraId="01A8C497" w14:textId="77777777" w:rsidTr="000352D2">
              <w:trPr>
                <w:trHeight w:val="427"/>
              </w:trPr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F9A03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Hard Working</w:t>
                  </w:r>
                </w:p>
                <w:p w14:paraId="13743351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Fast and Willing Learner</w:t>
                  </w:r>
                </w:p>
                <w:p w14:paraId="6BE1762D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Dedicated Team Member</w:t>
                  </w:r>
                </w:p>
                <w:p w14:paraId="437F8EB0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Great Communicator</w:t>
                  </w:r>
                </w:p>
              </w:tc>
              <w:tc>
                <w:tcPr>
                  <w:tcW w:w="38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1D6F9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 xml:space="preserve">Punctual </w:t>
                  </w:r>
                </w:p>
                <w:p w14:paraId="68F0CA8C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Organized</w:t>
                  </w:r>
                </w:p>
                <w:p w14:paraId="7897509F" w14:textId="36DD98D9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 xml:space="preserve">Leadership </w:t>
                  </w:r>
                  <w:r w:rsidR="00223D1D">
                    <w:t>S</w:t>
                  </w:r>
                  <w:r>
                    <w:t>kills</w:t>
                  </w:r>
                </w:p>
                <w:p w14:paraId="5FFCD5F3" w14:textId="77777777" w:rsidR="00EF571D" w:rsidRPr="00EF571D" w:rsidRDefault="00EF571D" w:rsidP="00EF571D">
                  <w:pPr>
                    <w:pStyle w:val="ListBullet"/>
                    <w:rPr>
                      <w:b/>
                      <w:bCs/>
                      <w:color w:val="000000" w:themeColor="text1"/>
                    </w:rPr>
                  </w:pPr>
                  <w:r>
                    <w:t>Attention to Detail</w:t>
                  </w:r>
                </w:p>
              </w:tc>
            </w:tr>
          </w:tbl>
          <w:p w14:paraId="428A8B41" w14:textId="77777777" w:rsidR="00910CBB" w:rsidRDefault="00910CBB" w:rsidP="00B656B9"/>
        </w:tc>
      </w:tr>
    </w:tbl>
    <w:p w14:paraId="086585D1" w14:textId="77777777" w:rsidR="007A2648" w:rsidRDefault="007A2648" w:rsidP="007A2648">
      <w:pPr>
        <w:pStyle w:val="NoSpacing"/>
      </w:pPr>
    </w:p>
    <w:sectPr w:rsidR="007A2648" w:rsidSect="00474BB6">
      <w:headerReference w:type="default" r:id="rId8"/>
      <w:footerReference w:type="default" r:id="rId9"/>
      <w:headerReference w:type="first" r:id="rId10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4454A" w14:textId="77777777" w:rsidR="0005093C" w:rsidRDefault="0005093C">
      <w:r>
        <w:separator/>
      </w:r>
    </w:p>
  </w:endnote>
  <w:endnote w:type="continuationSeparator" w:id="0">
    <w:p w14:paraId="0486D1FD" w14:textId="77777777" w:rsidR="0005093C" w:rsidRDefault="0005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7E305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6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946FE" w14:textId="77777777" w:rsidR="0005093C" w:rsidRDefault="0005093C">
      <w:r>
        <w:separator/>
      </w:r>
    </w:p>
  </w:footnote>
  <w:footnote w:type="continuationSeparator" w:id="0">
    <w:p w14:paraId="004CCE5F" w14:textId="77777777" w:rsidR="0005093C" w:rsidRDefault="00050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B344C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24A0D939" wp14:editId="49BA390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5E75DEB6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&#13;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3466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082A6271" wp14:editId="5D0F32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67EAFA7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&#13;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B74145F"/>
    <w:multiLevelType w:val="hybridMultilevel"/>
    <w:tmpl w:val="7B3E6C92"/>
    <w:lvl w:ilvl="0" w:tplc="7FBAA37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96527E"/>
    <w:multiLevelType w:val="hybridMultilevel"/>
    <w:tmpl w:val="DEF63D86"/>
    <w:lvl w:ilvl="0" w:tplc="7FBAA37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C65C5"/>
    <w:multiLevelType w:val="hybridMultilevel"/>
    <w:tmpl w:val="5A9ED762"/>
    <w:lvl w:ilvl="0" w:tplc="BC4A1C4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B0C3F"/>
    <w:multiLevelType w:val="hybridMultilevel"/>
    <w:tmpl w:val="7E7CF688"/>
    <w:lvl w:ilvl="0" w:tplc="0062EE8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DC"/>
    <w:rsid w:val="0000476D"/>
    <w:rsid w:val="0001722C"/>
    <w:rsid w:val="00024E30"/>
    <w:rsid w:val="000352D2"/>
    <w:rsid w:val="00045CE7"/>
    <w:rsid w:val="0005093C"/>
    <w:rsid w:val="00066481"/>
    <w:rsid w:val="00102CBC"/>
    <w:rsid w:val="00127BC3"/>
    <w:rsid w:val="00197DDC"/>
    <w:rsid w:val="001A2DAF"/>
    <w:rsid w:val="001E5C69"/>
    <w:rsid w:val="001F30A4"/>
    <w:rsid w:val="002001BF"/>
    <w:rsid w:val="00223D1D"/>
    <w:rsid w:val="002275F6"/>
    <w:rsid w:val="00243B94"/>
    <w:rsid w:val="00247188"/>
    <w:rsid w:val="00261DE3"/>
    <w:rsid w:val="002A6BDA"/>
    <w:rsid w:val="002B7E4E"/>
    <w:rsid w:val="002F22D0"/>
    <w:rsid w:val="00307B41"/>
    <w:rsid w:val="003105DA"/>
    <w:rsid w:val="003755F2"/>
    <w:rsid w:val="00383DBA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5545B"/>
    <w:rsid w:val="0058321E"/>
    <w:rsid w:val="005C3A84"/>
    <w:rsid w:val="005C7114"/>
    <w:rsid w:val="005D5FFC"/>
    <w:rsid w:val="00617226"/>
    <w:rsid w:val="00647056"/>
    <w:rsid w:val="00667430"/>
    <w:rsid w:val="006704FF"/>
    <w:rsid w:val="00673C26"/>
    <w:rsid w:val="006B4888"/>
    <w:rsid w:val="006D2999"/>
    <w:rsid w:val="006E1E22"/>
    <w:rsid w:val="00730614"/>
    <w:rsid w:val="0073654B"/>
    <w:rsid w:val="007512D6"/>
    <w:rsid w:val="007A2648"/>
    <w:rsid w:val="008F129D"/>
    <w:rsid w:val="008F1622"/>
    <w:rsid w:val="00910CBB"/>
    <w:rsid w:val="00923D54"/>
    <w:rsid w:val="00933AC4"/>
    <w:rsid w:val="009F50CC"/>
    <w:rsid w:val="00A41EF4"/>
    <w:rsid w:val="00A50DE9"/>
    <w:rsid w:val="00A66A4B"/>
    <w:rsid w:val="00A90A26"/>
    <w:rsid w:val="00A929C4"/>
    <w:rsid w:val="00A9541B"/>
    <w:rsid w:val="00AA4E22"/>
    <w:rsid w:val="00AA6298"/>
    <w:rsid w:val="00AC28EB"/>
    <w:rsid w:val="00AD1F23"/>
    <w:rsid w:val="00AE7A54"/>
    <w:rsid w:val="00AF3A64"/>
    <w:rsid w:val="00AF7026"/>
    <w:rsid w:val="00B1053A"/>
    <w:rsid w:val="00B169D6"/>
    <w:rsid w:val="00B44326"/>
    <w:rsid w:val="00B656B9"/>
    <w:rsid w:val="00B67141"/>
    <w:rsid w:val="00B71752"/>
    <w:rsid w:val="00C23BE0"/>
    <w:rsid w:val="00C332FB"/>
    <w:rsid w:val="00C5663B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4063A"/>
    <w:rsid w:val="00D74E5B"/>
    <w:rsid w:val="00D835A4"/>
    <w:rsid w:val="00DC01C7"/>
    <w:rsid w:val="00DF62E3"/>
    <w:rsid w:val="00E02D4E"/>
    <w:rsid w:val="00E20F9E"/>
    <w:rsid w:val="00E5147C"/>
    <w:rsid w:val="00E9289A"/>
    <w:rsid w:val="00EC0619"/>
    <w:rsid w:val="00EE0B8D"/>
    <w:rsid w:val="00EF571D"/>
    <w:rsid w:val="00F068E1"/>
    <w:rsid w:val="00F14524"/>
    <w:rsid w:val="00F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BA6A"/>
  <w15:docId w15:val="{E82E6F0F-1B54-FA45-8E6E-C1447584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u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73C26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A66A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2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nterthorpe/Downloads/tf1037827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CD0D62-424A-B249-BD45-DC09FAB7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tf10378272.dotx</Template>
  <TotalTime>156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Hunter Thorpe</cp:lastModifiedBy>
  <cp:revision>6</cp:revision>
  <dcterms:created xsi:type="dcterms:W3CDTF">2020-07-28T03:48:00Z</dcterms:created>
  <dcterms:modified xsi:type="dcterms:W3CDTF">2020-07-31T07:51:00Z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